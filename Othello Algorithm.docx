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158" w:rsidRDefault="00891158" w:rsidP="00891158">
      <w:r>
        <w:t>SUBJECT</w:t>
      </w:r>
      <w:r>
        <w:tab/>
        <w:t>: ENGR 1181.01 – Fundamentals Engineering 1</w:t>
      </w:r>
    </w:p>
    <w:p w:rsidR="00891158" w:rsidRDefault="00891158" w:rsidP="00891158">
      <w:r>
        <w:t>GROUP</w:t>
      </w:r>
      <w:r>
        <w:tab/>
      </w:r>
      <w:r>
        <w:tab/>
        <w:t>: I (Adam Snively</w:t>
      </w:r>
      <w:bookmarkStart w:id="0" w:name="_GoBack"/>
      <w:bookmarkEnd w:id="0"/>
      <w:r>
        <w:t>, Azhad Hafiz Mohd Zakil Hussin, Cameron Jordan, Yuxuan Han)</w:t>
      </w:r>
    </w:p>
    <w:p w:rsidR="00891158" w:rsidRDefault="00891158" w:rsidP="00891158">
      <w:r>
        <w:t>LECTURER</w:t>
      </w:r>
      <w:r>
        <w:tab/>
        <w:t>: Dr. Christopher Ratcliff</w:t>
      </w:r>
    </w:p>
    <w:p w:rsidR="00891158" w:rsidRDefault="00891158" w:rsidP="00891158">
      <w:r>
        <w:t>TIME</w:t>
      </w:r>
      <w:r>
        <w:tab/>
      </w:r>
      <w:r>
        <w:tab/>
        <w:t>: 1500 – 1555 (Monday, Wednesday)</w:t>
      </w:r>
    </w:p>
    <w:p w:rsidR="00891158" w:rsidRDefault="00891158" w:rsidP="00891158"/>
    <w:p w:rsidR="00925432" w:rsidRPr="00891158" w:rsidRDefault="00891158" w:rsidP="00891158">
      <w:pPr>
        <w:pStyle w:val="Title"/>
      </w:pPr>
      <w:r>
        <w:t>SDP – OTHELLO ALGORITHM</w:t>
      </w:r>
    </w:p>
    <w:p w:rsidR="00925432" w:rsidRDefault="00925432" w:rsidP="00700E46">
      <w:pPr>
        <w:pStyle w:val="ListParagraph"/>
        <w:numPr>
          <w:ilvl w:val="0"/>
          <w:numId w:val="1"/>
        </w:numPr>
      </w:pPr>
      <w:r>
        <w:t>Start Program</w:t>
      </w:r>
    </w:p>
    <w:p w:rsidR="00700E46" w:rsidRDefault="00700E46" w:rsidP="00700E46">
      <w:pPr>
        <w:pStyle w:val="ListParagraph"/>
        <w:numPr>
          <w:ilvl w:val="0"/>
          <w:numId w:val="1"/>
        </w:numPr>
      </w:pPr>
      <w:r>
        <w:t>Set up game</w:t>
      </w:r>
    </w:p>
    <w:p w:rsidR="00700E46" w:rsidRDefault="00700E46" w:rsidP="00700E46">
      <w:pPr>
        <w:pStyle w:val="ListParagraph"/>
        <w:numPr>
          <w:ilvl w:val="1"/>
          <w:numId w:val="1"/>
        </w:numPr>
      </w:pPr>
      <w:r>
        <w:t>Display playing board (8x8)</w:t>
      </w:r>
    </w:p>
    <w:p w:rsidR="00700E46" w:rsidRDefault="00700E46" w:rsidP="00700E46">
      <w:pPr>
        <w:pStyle w:val="ListParagraph"/>
        <w:numPr>
          <w:ilvl w:val="1"/>
          <w:numId w:val="1"/>
        </w:numPr>
      </w:pPr>
      <w:r>
        <w:t>Place 2 white discs and 2 black discs on the center of the board</w:t>
      </w:r>
    </w:p>
    <w:p w:rsidR="00925432" w:rsidRDefault="00925432" w:rsidP="00925432">
      <w:pPr>
        <w:pStyle w:val="ListParagraph"/>
        <w:numPr>
          <w:ilvl w:val="2"/>
          <w:numId w:val="1"/>
        </w:numPr>
      </w:pPr>
      <w:r>
        <w:t>In Standard Diagonal Pattern</w:t>
      </w:r>
    </w:p>
    <w:p w:rsidR="00700E46" w:rsidRDefault="00700E46" w:rsidP="00700E46">
      <w:pPr>
        <w:pStyle w:val="ListParagraph"/>
        <w:numPr>
          <w:ilvl w:val="1"/>
          <w:numId w:val="1"/>
        </w:numPr>
      </w:pPr>
      <w:r>
        <w:t>Player to choose color</w:t>
      </w:r>
      <w:r w:rsidR="00925432">
        <w:t xml:space="preserve"> (black move first)</w:t>
      </w:r>
    </w:p>
    <w:p w:rsidR="00700E46" w:rsidRDefault="00700E46" w:rsidP="00700E46">
      <w:pPr>
        <w:pStyle w:val="ListParagraph"/>
        <w:numPr>
          <w:ilvl w:val="0"/>
          <w:numId w:val="1"/>
        </w:numPr>
      </w:pPr>
      <w:r>
        <w:t>Game Status</w:t>
      </w:r>
    </w:p>
    <w:p w:rsidR="00891158" w:rsidRDefault="00700E46" w:rsidP="00925432">
      <w:pPr>
        <w:pStyle w:val="ListParagraph"/>
        <w:numPr>
          <w:ilvl w:val="1"/>
          <w:numId w:val="1"/>
        </w:numPr>
      </w:pPr>
      <w:r>
        <w:t>Check blank spaces available</w:t>
      </w:r>
      <w:r w:rsidR="00925432">
        <w:t>. If the board is full,  print the statement and go to Step 7 (End Game)</w:t>
      </w:r>
    </w:p>
    <w:p w:rsidR="00925432" w:rsidRDefault="00925432" w:rsidP="00891158">
      <w:pPr>
        <w:pStyle w:val="ListParagraph"/>
        <w:numPr>
          <w:ilvl w:val="1"/>
          <w:numId w:val="1"/>
        </w:numPr>
      </w:pPr>
      <w:r>
        <w:t>Check valid moves. If there’s none, print the statement and go to Step 7 (End Game)</w:t>
      </w:r>
    </w:p>
    <w:p w:rsidR="00891158" w:rsidRDefault="00891158" w:rsidP="00891158">
      <w:pPr>
        <w:pStyle w:val="ListParagraph"/>
        <w:numPr>
          <w:ilvl w:val="0"/>
          <w:numId w:val="1"/>
        </w:numPr>
      </w:pPr>
      <w:r>
        <w:t>Display Statistics</w:t>
      </w:r>
      <w:r w:rsidR="00925432">
        <w:t xml:space="preserve"> (updates every turn)</w:t>
      </w:r>
    </w:p>
    <w:p w:rsidR="00891158" w:rsidRDefault="00891158" w:rsidP="00891158">
      <w:pPr>
        <w:pStyle w:val="ListParagraph"/>
        <w:numPr>
          <w:ilvl w:val="1"/>
          <w:numId w:val="1"/>
        </w:numPr>
      </w:pPr>
      <w:r>
        <w:t>The current round number</w:t>
      </w:r>
    </w:p>
    <w:p w:rsidR="00891158" w:rsidRDefault="00891158" w:rsidP="00891158">
      <w:pPr>
        <w:pStyle w:val="ListParagraph"/>
        <w:numPr>
          <w:ilvl w:val="1"/>
          <w:numId w:val="1"/>
        </w:numPr>
      </w:pPr>
      <w:r>
        <w:t>Number of discs currently for both players</w:t>
      </w:r>
    </w:p>
    <w:p w:rsidR="00891158" w:rsidRDefault="00891158" w:rsidP="00891158">
      <w:pPr>
        <w:pStyle w:val="ListParagraph"/>
        <w:numPr>
          <w:ilvl w:val="1"/>
          <w:numId w:val="1"/>
        </w:numPr>
      </w:pPr>
      <w:r>
        <w:t>Number of blank spaces available</w:t>
      </w:r>
    </w:p>
    <w:p w:rsidR="00700E46" w:rsidRDefault="00700E46" w:rsidP="00700E46">
      <w:pPr>
        <w:pStyle w:val="ListParagraph"/>
        <w:numPr>
          <w:ilvl w:val="0"/>
          <w:numId w:val="1"/>
        </w:numPr>
      </w:pPr>
      <w:r>
        <w:t>Moving</w:t>
      </w:r>
      <w:r w:rsidR="00891158">
        <w:t xml:space="preserve"> (for both player)</w:t>
      </w:r>
    </w:p>
    <w:p w:rsidR="00700E46" w:rsidRDefault="00700E46" w:rsidP="00700E46">
      <w:pPr>
        <w:pStyle w:val="ListParagraph"/>
        <w:numPr>
          <w:ilvl w:val="1"/>
          <w:numId w:val="1"/>
        </w:numPr>
      </w:pPr>
      <w:r>
        <w:t>Verify move</w:t>
      </w:r>
    </w:p>
    <w:p w:rsidR="00700E46" w:rsidRDefault="00700E46" w:rsidP="00700E46">
      <w:pPr>
        <w:pStyle w:val="ListParagraph"/>
        <w:numPr>
          <w:ilvl w:val="2"/>
          <w:numId w:val="1"/>
        </w:numPr>
      </w:pPr>
      <w:r>
        <w:t>Blank space (taken spot is illegal)</w:t>
      </w:r>
    </w:p>
    <w:p w:rsidR="00700E46" w:rsidRDefault="00700E46" w:rsidP="00700E46">
      <w:pPr>
        <w:pStyle w:val="ListParagraph"/>
        <w:numPr>
          <w:ilvl w:val="2"/>
          <w:numId w:val="1"/>
        </w:numPr>
      </w:pPr>
      <w:r>
        <w:t xml:space="preserve">Take at least one piece (either wise illegal) </w:t>
      </w:r>
    </w:p>
    <w:p w:rsidR="00925432" w:rsidRDefault="00925432" w:rsidP="00925432">
      <w:pPr>
        <w:pStyle w:val="ListParagraph"/>
        <w:numPr>
          <w:ilvl w:val="3"/>
          <w:numId w:val="1"/>
        </w:numPr>
      </w:pPr>
      <w:r>
        <w:t xml:space="preserve">Black </w:t>
      </w:r>
      <w:r w:rsidRPr="00925432">
        <w:t xml:space="preserve">must place a piece with the </w:t>
      </w:r>
      <w:r>
        <w:t>black</w:t>
      </w:r>
      <w:r w:rsidRPr="00925432">
        <w:t xml:space="preserve"> side up on the board, in such a position that there exists at least one straight (horizontal, vertical, or diagonal) occupied line between the new piece and another </w:t>
      </w:r>
      <w:r>
        <w:t>black</w:t>
      </w:r>
      <w:r w:rsidRPr="00925432">
        <w:t xml:space="preserve"> piece, with one or more contiguous </w:t>
      </w:r>
      <w:r>
        <w:t>white</w:t>
      </w:r>
      <w:r w:rsidRPr="00925432">
        <w:t xml:space="preserve"> pieces between them. </w:t>
      </w:r>
    </w:p>
    <w:p w:rsidR="00700E46" w:rsidRDefault="00700E46" w:rsidP="00700E46">
      <w:pPr>
        <w:pStyle w:val="ListParagraph"/>
        <w:numPr>
          <w:ilvl w:val="1"/>
          <w:numId w:val="1"/>
        </w:numPr>
      </w:pPr>
      <w:r>
        <w:t>If no legal move is available, the turn will be</w:t>
      </w:r>
      <w:r w:rsidR="00345F74">
        <w:t xml:space="preserve"> over and</w:t>
      </w:r>
      <w:r>
        <w:t xml:space="preserve"> given to the opposing side</w:t>
      </w:r>
    </w:p>
    <w:p w:rsidR="00891158" w:rsidRDefault="00891158" w:rsidP="00891158">
      <w:pPr>
        <w:pStyle w:val="ListParagraph"/>
        <w:numPr>
          <w:ilvl w:val="0"/>
          <w:numId w:val="1"/>
        </w:numPr>
      </w:pPr>
      <w:r>
        <w:t>End Round</w:t>
      </w:r>
    </w:p>
    <w:p w:rsidR="00891158" w:rsidRDefault="00891158" w:rsidP="00891158">
      <w:pPr>
        <w:pStyle w:val="ListParagraph"/>
        <w:numPr>
          <w:ilvl w:val="1"/>
          <w:numId w:val="1"/>
        </w:numPr>
      </w:pPr>
      <w:r>
        <w:t>Go to Step 3 (Game Status)</w:t>
      </w:r>
    </w:p>
    <w:p w:rsidR="00700E46" w:rsidRDefault="00700E46" w:rsidP="00700E46">
      <w:pPr>
        <w:pStyle w:val="ListParagraph"/>
        <w:numPr>
          <w:ilvl w:val="0"/>
          <w:numId w:val="1"/>
        </w:numPr>
      </w:pPr>
      <w:r>
        <w:t>End</w:t>
      </w:r>
      <w:r w:rsidR="00891158">
        <w:t xml:space="preserve"> Game</w:t>
      </w:r>
    </w:p>
    <w:p w:rsidR="00700E46" w:rsidRDefault="00700E46" w:rsidP="00700E46">
      <w:pPr>
        <w:pStyle w:val="ListParagraph"/>
        <w:numPr>
          <w:ilvl w:val="1"/>
          <w:numId w:val="1"/>
        </w:numPr>
      </w:pPr>
      <w:r>
        <w:t>Display Statistics</w:t>
      </w:r>
    </w:p>
    <w:p w:rsidR="00925432" w:rsidRDefault="00925432" w:rsidP="00925432">
      <w:pPr>
        <w:pStyle w:val="ListParagraph"/>
        <w:numPr>
          <w:ilvl w:val="1"/>
          <w:numId w:val="1"/>
        </w:numPr>
      </w:pPr>
      <w:r>
        <w:t>Congrats the winner</w:t>
      </w:r>
    </w:p>
    <w:p w:rsidR="00925432" w:rsidRDefault="00925432" w:rsidP="00925432">
      <w:pPr>
        <w:pStyle w:val="ListParagraph"/>
        <w:numPr>
          <w:ilvl w:val="2"/>
          <w:numId w:val="1"/>
        </w:numPr>
      </w:pPr>
      <w:r>
        <w:t>Player with more number of discs wins</w:t>
      </w:r>
    </w:p>
    <w:p w:rsidR="00925432" w:rsidRDefault="00925432" w:rsidP="00925432">
      <w:pPr>
        <w:pStyle w:val="ListParagraph"/>
        <w:numPr>
          <w:ilvl w:val="1"/>
          <w:numId w:val="1"/>
        </w:numPr>
      </w:pPr>
      <w:r>
        <w:t>End Program</w:t>
      </w:r>
    </w:p>
    <w:sectPr w:rsidR="0092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C63EA"/>
    <w:multiLevelType w:val="hybridMultilevel"/>
    <w:tmpl w:val="BE0414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46"/>
    <w:rsid w:val="00345F74"/>
    <w:rsid w:val="006107E1"/>
    <w:rsid w:val="00700E46"/>
    <w:rsid w:val="00891158"/>
    <w:rsid w:val="008E7C6B"/>
    <w:rsid w:val="00925432"/>
    <w:rsid w:val="00BC2891"/>
    <w:rsid w:val="00F4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A139"/>
  <w15:chartTrackingRefBased/>
  <w15:docId w15:val="{A52399FF-E1FF-4EC9-8F92-909C8BF9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E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911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1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4370842E.dotm</Template>
  <TotalTime>37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Zakil Hussin, Azhad Hafiz</dc:creator>
  <cp:keywords/>
  <dc:description/>
  <cp:lastModifiedBy>Mohd Zakil Hussin, Azhad Hafiz</cp:lastModifiedBy>
  <cp:revision>4</cp:revision>
  <dcterms:created xsi:type="dcterms:W3CDTF">2018-11-07T20:19:00Z</dcterms:created>
  <dcterms:modified xsi:type="dcterms:W3CDTF">2018-11-07T20:56:00Z</dcterms:modified>
</cp:coreProperties>
</file>